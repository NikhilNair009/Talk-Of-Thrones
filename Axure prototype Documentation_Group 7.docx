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E908E6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Talk of Thrones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E908E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Axure</w:t>
                    </w:r>
                    <w:proofErr w:type="spellEnd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 xml:space="preserve"> Prototype Documentation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bookmarkStart w:id="0" w:name="_GoBack" w:displacedByCustomXml="next"/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093BE1" w:rsidRDefault="00E908E6" w:rsidP="00E908E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 w:rsidRPr="00E908E6">
                      <w:rPr>
                        <w:b/>
                        <w:bCs/>
                      </w:rPr>
                      <w:t xml:space="preserve">Aakash Ramesh | </w:t>
                    </w:r>
                    <w:proofErr w:type="spellStart"/>
                    <w:r w:rsidRPr="00E908E6">
                      <w:rPr>
                        <w:b/>
                        <w:bCs/>
                      </w:rPr>
                      <w:t>Abishek</w:t>
                    </w:r>
                    <w:proofErr w:type="spellEnd"/>
                    <w:r w:rsidRPr="00E908E6">
                      <w:rPr>
                        <w:b/>
                        <w:bCs/>
                      </w:rPr>
                      <w:t xml:space="preserve"> </w:t>
                    </w:r>
                    <w:proofErr w:type="spellStart"/>
                    <w:r w:rsidRPr="00E908E6">
                      <w:rPr>
                        <w:b/>
                        <w:bCs/>
                      </w:rPr>
                      <w:t>Shrivastava</w:t>
                    </w:r>
                    <w:proofErr w:type="spellEnd"/>
                    <w:r w:rsidRPr="00E908E6">
                      <w:rPr>
                        <w:b/>
                        <w:bCs/>
                      </w:rPr>
                      <w:t xml:space="preserve"> | </w:t>
                    </w:r>
                    <w:proofErr w:type="spellStart"/>
                    <w:r w:rsidRPr="00E908E6">
                      <w:rPr>
                        <w:b/>
                        <w:bCs/>
                      </w:rPr>
                      <w:t>Kartikeya</w:t>
                    </w:r>
                    <w:proofErr w:type="spellEnd"/>
                    <w:r w:rsidRPr="00E908E6">
                      <w:rPr>
                        <w:b/>
                        <w:bCs/>
                      </w:rPr>
                      <w:t xml:space="preserve"> Mehta | Nikhil Nair | Udit Khanna</w:t>
                    </w:r>
                  </w:p>
                </w:tc>
              </w:sdtContent>
            </w:sdt>
            <w:bookmarkEnd w:id="0" w:displacedByCustomXml="prev"/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E908E6">
              <w:r>
                <w:t>This document is to demonstrate the logic and the technicality behind the prototype. This document is an optional submission.</w:t>
              </w:r>
            </w:p>
          </w:sdtContent>
        </w:sdt>
      </w:sdtContent>
    </w:sdt>
    <w:p w:rsidR="00634D62" w:rsidRDefault="00D35989" w:rsidP="00E908E6">
      <w:pPr>
        <w:pStyle w:val="AxureTOCHeading"/>
        <w:jc w:val="left"/>
        <w:rPr>
          <w:b w:val="0"/>
        </w:rPr>
      </w:pPr>
      <w:r>
        <w:br w:type="page"/>
      </w:r>
      <w:r w:rsidR="00E908E6">
        <w:rPr>
          <w:b w:val="0"/>
        </w:rPr>
        <w:lastRenderedPageBreak/>
        <w:t xml:space="preserve"> </w:t>
      </w:r>
    </w:p>
    <w:p w:rsidR="004144D0" w:rsidRDefault="004144D0" w:rsidP="00536F6D"/>
    <w:p w:rsidR="00ED13D7" w:rsidRDefault="00ED13D7">
      <w:pPr>
        <w:sectPr w:rsidR="00ED13D7" w:rsidSect="004F3FB3">
          <w:headerReference w:type="default" r:id="rId9"/>
          <w:footerReference w:type="default" r:id="rId10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</w:pPr>
    </w:p>
    <w:p w:rsidR="00ED13D7" w:rsidRDefault="008010FF">
      <w:pPr>
        <w:pStyle w:val="AxureHeading1"/>
        <w:keepNext/>
      </w:pPr>
      <w:r>
        <w:t>Pages</w:t>
      </w:r>
    </w:p>
    <w:p w:rsidR="00ED13D7" w:rsidRDefault="008010FF">
      <w:pPr>
        <w:pStyle w:val="AxureHeading2"/>
        <w:keepNext/>
      </w:pPr>
      <w:r>
        <w:t>Page Tree</w:t>
      </w:r>
    </w:p>
    <w:p w:rsidR="00ED13D7" w:rsidRDefault="008010FF">
      <w:r>
        <w:t>Main Home</w:t>
      </w:r>
      <w:r>
        <w:br/>
        <w:t>Home</w:t>
      </w:r>
      <w:r>
        <w:br/>
      </w:r>
      <w:r>
        <w:tab/>
        <w:t>Houses</w:t>
      </w:r>
      <w:r>
        <w:br/>
      </w:r>
      <w:r>
        <w:tab/>
        <w:t>Page Setup</w:t>
      </w:r>
      <w:r>
        <w:br/>
      </w:r>
      <w:r>
        <w:tab/>
        <w:t>Profile Page GRE</w:t>
      </w:r>
      <w:r>
        <w:br/>
      </w:r>
      <w:r>
        <w:tab/>
        <w:t>Pre Game</w:t>
      </w:r>
      <w:r>
        <w:br/>
      </w:r>
      <w:r>
        <w:tab/>
        <w:t>Game 1</w:t>
      </w:r>
      <w:r>
        <w:br/>
      </w:r>
      <w:r>
        <w:tab/>
        <w:t>Game 2</w:t>
      </w:r>
      <w:r>
        <w:br/>
      </w:r>
      <w:r>
        <w:tab/>
        <w:t>Game 3</w:t>
      </w:r>
      <w:r>
        <w:br/>
      </w:r>
      <w:r>
        <w:tab/>
        <w:t>Game 4</w:t>
      </w:r>
      <w:r>
        <w:br/>
      </w:r>
      <w:r>
        <w:tab/>
        <w:t>Game 5</w:t>
      </w:r>
      <w:r>
        <w:br/>
      </w:r>
      <w:r>
        <w:tab/>
        <w:t>Game 6</w:t>
      </w:r>
      <w:r>
        <w:br/>
      </w:r>
      <w:r>
        <w:tab/>
        <w:t>Game 7</w:t>
      </w:r>
      <w:r>
        <w:br/>
      </w:r>
      <w:r>
        <w:tab/>
        <w:t>Game 8</w:t>
      </w:r>
      <w:r>
        <w:br/>
      </w:r>
      <w:r>
        <w:tab/>
        <w:t>Game 9</w:t>
      </w:r>
      <w:r>
        <w:br/>
      </w:r>
      <w:r>
        <w:tab/>
        <w:t>Game 10</w:t>
      </w:r>
      <w:r>
        <w:br/>
      </w:r>
      <w:r>
        <w:tab/>
        <w:t>Dashboard</w:t>
      </w:r>
      <w:r>
        <w:br/>
      </w:r>
      <w:r>
        <w:tab/>
        <w:t>Pop up for all</w:t>
      </w:r>
      <w:r>
        <w:br/>
      </w:r>
      <w:r>
        <w:tab/>
        <w:t>Winning Pop up</w:t>
      </w:r>
      <w:r>
        <w:br/>
      </w:r>
      <w:r>
        <w:tab/>
        <w:t>Subscription</w:t>
      </w:r>
      <w:r>
        <w:br/>
      </w:r>
      <w:r>
        <w:tab/>
        <w:t>After Subs</w:t>
      </w:r>
      <w:r>
        <w:br/>
        <w:t>Theories</w:t>
      </w:r>
      <w:r>
        <w:br/>
      </w:r>
      <w:r>
        <w:tab/>
        <w:t>Theory 2</w:t>
      </w:r>
      <w:r>
        <w:br/>
      </w:r>
      <w:r>
        <w:tab/>
        <w:t>Theory 3</w:t>
      </w:r>
      <w:r>
        <w:br/>
        <w:t>Shop</w:t>
      </w:r>
      <w:r>
        <w:t>ping Page</w:t>
      </w:r>
      <w:r>
        <w:br/>
      </w:r>
      <w:r>
        <w:tab/>
        <w:t>Shopping Page 2</w:t>
      </w:r>
      <w:r>
        <w:br/>
      </w:r>
      <w:r>
        <w:tab/>
        <w:t>Cart</w:t>
      </w:r>
      <w:r>
        <w:br/>
        <w:t>Chat</w:t>
      </w:r>
      <w:r>
        <w:br/>
        <w:t>Chat page</w:t>
      </w:r>
      <w:r>
        <w:br/>
        <w:t>Assistance</w:t>
      </w:r>
    </w:p>
    <w:p w:rsidR="00ED13D7" w:rsidRDefault="008010FF">
      <w:pPr>
        <w:pStyle w:val="AxureHeading2"/>
        <w:keepNext/>
      </w:pPr>
      <w:r>
        <w:br w:type="page"/>
      </w:r>
      <w:r>
        <w:lastRenderedPageBreak/>
        <w:t>Main Home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14825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937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Home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62450"/>
            <wp:effectExtent l="0" t="0" r="0" b="0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6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</w:r>
            <w:r>
              <w:t xml:space="preserve">  Case 1:</w:t>
            </w:r>
            <w:r>
              <w:br/>
              <w:t xml:space="preserve">    Open Houses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Houses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62450"/>
            <wp:effectExtent l="0" t="0" r="0" b="0"/>
            <wp:docPr id="3" name="AX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955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Page Setup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Page Setup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572250" cy="4191000"/>
            <wp:effectExtent l="0" t="0" r="0" b="0"/>
            <wp:docPr id="4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980"/>
        <w:gridCol w:w="3913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Jon Snow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OnMove:</w:t>
            </w:r>
            <w:r>
              <w:br/>
              <w:t xml:space="preserve">  Case 1</w:t>
            </w:r>
            <w:r>
              <w:br/>
              <w:t xml:space="preserve"> (If "[[DragX]]" equals "3"):</w:t>
            </w:r>
            <w:r>
              <w:br/>
              <w:t xml:space="preserve">    Set text on Unidentified equal to "3 YES!"</w:t>
            </w:r>
            <w:r>
              <w:br/>
              <w:t>OnDrag:</w:t>
            </w:r>
            <w:r>
              <w:br/>
              <w:t xml:space="preserve">  Case 1:</w:t>
            </w:r>
            <w:r>
              <w:br/>
              <w:t xml:space="preserve">    Move Jon Snow with drag</w:t>
            </w:r>
            <w:r>
              <w:br/>
              <w:t>OnDragDrop:</w:t>
            </w:r>
            <w:r>
              <w:br/>
              <w:t xml:space="preserve">  Case 1:</w:t>
            </w:r>
            <w:r>
              <w:br/>
              <w:t xml:space="preserve">    Set text on text value equal to "You a</w:t>
            </w:r>
            <w:r>
              <w:t>re Jon Snow"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Arya Avatar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OnMove:</w:t>
            </w:r>
            <w:r>
              <w:br/>
              <w:t xml:space="preserve">  Case 1</w:t>
            </w:r>
            <w:r>
              <w:br/>
              <w:t xml:space="preserve"> (If "[[DragX]]" equals "3"):</w:t>
            </w:r>
            <w:r>
              <w:br/>
              <w:t xml:space="preserve">    Set text on Unidentified equal to "3 YES!"</w:t>
            </w:r>
            <w:r>
              <w:br/>
              <w:t>OnDrag:</w:t>
            </w:r>
            <w:r>
              <w:br/>
              <w:t xml:space="preserve">  Case 1:</w:t>
            </w:r>
            <w:r>
              <w:br/>
              <w:t xml:space="preserve">    Move Arya Avatar with drag</w:t>
            </w:r>
            <w:r>
              <w:br/>
              <w:t>OnDragDrop:</w:t>
            </w:r>
            <w:r>
              <w:br/>
              <w:t xml:space="preserve">  Case 1:</w:t>
            </w:r>
            <w:r>
              <w:br/>
              <w:t xml:space="preserve">    Set text on text value equal to "You are Arya stark"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ED13D7">
            <w:pPr>
              <w:pStyle w:val="AxureTableNormalText"/>
            </w:pP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Profile Page GRE in Current Window</w:t>
            </w:r>
            <w:r>
              <w:br/>
              <w:t xml:space="preserve">    Close Current Window</w:t>
            </w:r>
          </w:p>
        </w:tc>
      </w:tr>
    </w:tbl>
    <w:p w:rsidR="00ED13D7" w:rsidRDefault="008010FF">
      <w:pPr>
        <w:pStyle w:val="AxureHeading3"/>
        <w:keepNext/>
      </w:pPr>
      <w:r>
        <w:lastRenderedPageBreak/>
        <w:t>Jon Snow</w:t>
      </w:r>
    </w:p>
    <w:p w:rsidR="00ED13D7" w:rsidRDefault="008010FF">
      <w:pPr>
        <w:pStyle w:val="AxureHeading4"/>
        <w:keepNext/>
      </w:pPr>
      <w:r>
        <w:t>State1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1238250" cy="1047750"/>
            <wp:effectExtent l="0" t="0" r="0" b="0"/>
            <wp:docPr id="5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Arya Avatar</w:t>
      </w:r>
    </w:p>
    <w:p w:rsidR="00ED13D7" w:rsidRDefault="008010FF">
      <w:pPr>
        <w:pStyle w:val="AxureHeading4"/>
        <w:keepNext/>
      </w:pPr>
      <w:r>
        <w:t>State1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1333500" cy="1047750"/>
            <wp:effectExtent l="0" t="0" r="0" b="0"/>
            <wp:docPr id="6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2"/>
        <w:keepNext/>
      </w:pPr>
      <w:r>
        <w:br w:type="page"/>
      </w:r>
      <w:r>
        <w:lastRenderedPageBreak/>
        <w:t>Profile Page GRE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257675"/>
            <wp:effectExtent l="0" t="0" r="0" b="0"/>
            <wp:docPr id="7" name="AX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848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Pre Game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Houses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Pre Game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62450"/>
            <wp:effectExtent l="0" t="0" r="0" b="0"/>
            <wp:docPr id="8" name="AX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688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Game 1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Game 1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Game 1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9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714"/>
        <w:gridCol w:w="30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A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Game 2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option b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option c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</w:r>
            <w:r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d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Game 2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10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714"/>
        <w:gridCol w:w="30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option b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Game 3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option a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option c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option d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Game 3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327"/>
        <w:gridCol w:w="30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Power Up option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Option A,</w:t>
            </w:r>
            <w:r>
              <w:br/>
              <w:t>Option B</w:t>
            </w:r>
            <w:r>
              <w:br/>
              <w:t xml:space="preserve">    Hide Power Up option fade 500 ms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Option C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Game 4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Option A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Pop up for all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Option B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Option D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Game 4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12" name="AX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30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Game 5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Game 5</w:t>
      </w:r>
    </w:p>
    <w:p w:rsidR="00ED13D7" w:rsidRDefault="008010FF">
      <w:pPr>
        <w:pStyle w:val="AxureHeading3"/>
        <w:keepNext/>
      </w:pPr>
      <w:r>
        <w:t>Us</w:t>
      </w:r>
      <w:r>
        <w:t>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13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016"/>
        <w:gridCol w:w="30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right answer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Game 6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a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b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d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Game 6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14" name="AXU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327"/>
        <w:gridCol w:w="30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right answer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Game 7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Power Up option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Game 7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ED13D7">
            <w:pPr>
              <w:pStyle w:val="AxureTableNormalText"/>
            </w:pP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ED13D7">
            <w:pPr>
              <w:pStyle w:val="AxureTableNormalText"/>
            </w:pP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ED13D7" w:rsidRDefault="00ED13D7">
            <w:pPr>
              <w:pStyle w:val="AxureTableNormalText"/>
            </w:pP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Game 7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15" name="AXU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571"/>
        <w:gridCol w:w="30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ED13D7">
            <w:pPr>
              <w:pStyle w:val="AxureTableNormalText"/>
            </w:pP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Game 8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a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b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d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Pop up for all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Game 8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16" name="AX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016"/>
        <w:gridCol w:w="30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right answer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Game 9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a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c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d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Game 9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17" name="AXU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327"/>
        <w:gridCol w:w="30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Power Up option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wrong 1 fade 500 ms,</w:t>
            </w:r>
            <w:r>
              <w:br/>
            </w:r>
            <w:r>
              <w:t>w 2 fade 500 ms,</w:t>
            </w:r>
            <w:r>
              <w:br/>
              <w:t>w 3 fade 500 ms,</w:t>
            </w:r>
            <w:r>
              <w:br/>
              <w:t>Power Up option fade 500 ms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Right answer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Game 10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w 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w 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Pop up for all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wrong 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Game 10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18" name="AXU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016"/>
        <w:gridCol w:w="3248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w1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w2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w3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Pop up for all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right answer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Winning Pop up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Dashboard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14825"/>
            <wp:effectExtent l="0" t="0" r="0" b="0"/>
            <wp:docPr id="19" name="AXU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3550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Link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https://my.uncc.edu/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Subscription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Houses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Pop up for all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248150"/>
            <wp:effectExtent l="0" t="0" r="0" b="0"/>
            <wp:docPr id="20" name="AXU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848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Pre Game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Pre Game in Parent Window</w:t>
            </w:r>
            <w:r>
              <w:br/>
              <w:t xml:space="preserve">    Close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Winning Pop up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14825"/>
            <wp:effectExtent l="0" t="0" r="0" b="0"/>
            <wp:docPr id="21" name="AXU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90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Dashboard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Houses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Subscription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14825"/>
            <wp:effectExtent l="0" t="0" r="0" b="0"/>
            <wp:docPr id="22" name="AXU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571"/>
        <w:gridCol w:w="4902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ED13D7">
            <w:pPr>
              <w:pStyle w:val="AxureTableNormalText"/>
            </w:pP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value of FirstNameValu equal to text on First name field, and</w:t>
            </w:r>
            <w:r>
              <w:br/>
              <w:t xml:space="preserve"> value of LastNameValue equal to text on LAst name field, and</w:t>
            </w:r>
            <w:r>
              <w:br/>
              <w:t xml:space="preserve"> value of EmailValue equal to text on email field</w:t>
            </w:r>
            <w:r>
              <w:br/>
              <w:t xml:space="preserve">    Open After Subs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ED13D7">
            <w:pPr>
              <w:pStyle w:val="AxureTableNormalText"/>
            </w:pP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Hous</w:t>
            </w:r>
            <w:r>
              <w:t>es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After Subs</w:t>
      </w:r>
    </w:p>
    <w:p w:rsidR="00ED13D7" w:rsidRDefault="008010FF">
      <w:r>
        <w:t>OnPageLoad:</w:t>
      </w:r>
      <w:r>
        <w:br/>
        <w:t xml:space="preserve">  Case 1:</w:t>
      </w:r>
      <w:r>
        <w:br/>
        <w:t xml:space="preserve">    Set text on Message equal to "Thanks a lot [[FirstNameValu]][[LastNameValue]] for your subscription you will receive the mailin your mail ID [[EmailValue]]"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14825"/>
            <wp:effectExtent l="0" t="0" r="0" b="0"/>
            <wp:docPr id="23" name="AXU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794"/>
        <w:gridCol w:w="9374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Message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</w:t>
            </w:r>
            <w:r>
              <w:br/>
              <w:t xml:space="preserve"> (If text on Message equals "Thanks a lot [[FirstNameValu]] [[LastNameValue]] for subscription you will receive mail to your mail ID : [[EmailValue]]"):</w:t>
            </w:r>
            <w:r>
              <w:br/>
              <w:t xml:space="preserve">    Set value of FirstNameValu equal to text on Message</w:t>
            </w:r>
            <w:r>
              <w:br/>
            </w:r>
            <w:r>
              <w:t xml:space="preserve">    Show Message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ED13D7">
            <w:pPr>
              <w:pStyle w:val="AxureTableNormalText"/>
            </w:pP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ED13D7">
            <w:pPr>
              <w:pStyle w:val="AxureTableNormalText"/>
            </w:pP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Houses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Theories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14825"/>
            <wp:effectExtent l="0" t="0" r="0" b="0"/>
            <wp:docPr id="24" name="AXU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937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2:</w:t>
            </w:r>
            <w:r>
              <w:br/>
              <w:t xml:space="preserve">    Open Theory 2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Theory 2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14825"/>
            <wp:effectExtent l="0" t="0" r="0" b="0"/>
            <wp:docPr id="25" name="AXU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937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2:</w:t>
            </w:r>
            <w:r>
              <w:br/>
              <w:t xml:space="preserve">    Open Theory 3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Theory 3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14825"/>
            <wp:effectExtent l="0" t="0" r="0" b="0"/>
            <wp:docPr id="26" name="AXU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937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Shopping Page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257675"/>
            <wp:effectExtent l="0" t="0" r="0" b="0"/>
            <wp:docPr id="27" name="AXU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3346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Cart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Cart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Cart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Cart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Shopping Page 2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Main Home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Shopping Page 2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257675"/>
            <wp:effectExtent l="0" t="0" r="0" b="0"/>
            <wp:docPr id="28" name="AXU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937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Cart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Cart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Cart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Cart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Cart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257675"/>
            <wp:effectExtent l="0" t="0" r="0" b="0"/>
            <wp:docPr id="29" name="AXU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3213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Shopping Page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Chat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257675"/>
            <wp:effectExtent l="0" t="0" r="0" b="0"/>
            <wp:docPr id="30" name="AXU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937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Chat page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Chat page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257675"/>
            <wp:effectExtent l="0" t="0" r="0" b="0"/>
            <wp:docPr id="31" name="AXU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937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Assistance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5324475" cy="3095625"/>
            <wp:effectExtent l="0" t="0" r="0" b="0"/>
            <wp:docPr id="32" name="AXU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r>
        <w:br w:type="page"/>
      </w:r>
    </w:p>
    <w:p w:rsidR="00ED13D7" w:rsidRDefault="008010FF">
      <w:pPr>
        <w:pStyle w:val="AxureHeading1"/>
        <w:keepNext/>
      </w:pPr>
      <w:r>
        <w:lastRenderedPageBreak/>
        <w:t>Masters</w:t>
      </w:r>
    </w:p>
    <w:p w:rsidR="00ED13D7" w:rsidRDefault="008010FF">
      <w:pPr>
        <w:pStyle w:val="AxureHeading2"/>
        <w:keepNext/>
      </w:pPr>
      <w:r>
        <w:t>Master List</w:t>
      </w:r>
    </w:p>
    <w:p w:rsidR="00ED13D7" w:rsidRDefault="008010FF">
      <w:r>
        <w:t>Wow Master</w:t>
      </w:r>
      <w:r>
        <w:br/>
        <w:t>Game panel</w:t>
      </w:r>
      <w:r>
        <w:br/>
        <w:t>Copy of Game panel</w:t>
      </w:r>
      <w:r>
        <w:br/>
        <w:t>Pre Game Panel</w:t>
      </w:r>
      <w:r>
        <w:br/>
        <w:t>Sound</w:t>
      </w:r>
      <w:r>
        <w:br/>
        <w:t>Dashboard</w:t>
      </w:r>
      <w:r>
        <w:br/>
        <w:t>Winning Pop Up</w:t>
      </w:r>
      <w:r>
        <w:br/>
        <w:t>Subcription</w:t>
      </w:r>
    </w:p>
    <w:p w:rsidR="00ED13D7" w:rsidRDefault="008010FF">
      <w:pPr>
        <w:pStyle w:val="AxureHeading2"/>
        <w:keepNext/>
      </w:pPr>
      <w:r>
        <w:br w:type="page"/>
      </w:r>
      <w:r>
        <w:lastRenderedPageBreak/>
        <w:t>Wow Master</w:t>
      </w:r>
    </w:p>
    <w:p w:rsidR="00ED13D7" w:rsidRDefault="008010FF">
      <w:pPr>
        <w:pStyle w:val="AxureHeading2"/>
        <w:keepNext/>
      </w:pPr>
      <w:r>
        <w:br w:type="page"/>
      </w:r>
      <w:r>
        <w:lastRenderedPageBreak/>
        <w:t>Game panel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33" name="AXU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212"/>
        <w:gridCol w:w="4894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Settings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Toggle DropdownOptions push/pull widgets below elastic 500ms</w:t>
            </w:r>
            <w:r>
              <w:br/>
              <w:t xml:space="preserve">    Set Settings to Next wrap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Hints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Toggle Hintsdropdown fade 500 ms</w:t>
            </w:r>
            <w:r>
              <w:br/>
              <w:t xml:space="preserve">    Set Hints to Next wrap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Hintsdropdown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OnLoad:</w:t>
            </w:r>
            <w:r>
              <w:br/>
              <w:t xml:space="preserve">  Case 1:</w:t>
            </w:r>
            <w:r>
              <w:br/>
              <w:t xml:space="preserve">    Scroll to (Shape) (y only) bou</w:t>
            </w:r>
            <w:r>
              <w:t>nce 500ms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ED13D7">
            <w:pPr>
              <w:pStyle w:val="AxureTableNormalText"/>
            </w:pP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Houses in Current Window</w:t>
            </w:r>
          </w:p>
        </w:tc>
      </w:tr>
    </w:tbl>
    <w:p w:rsidR="00ED13D7" w:rsidRDefault="008010FF">
      <w:pPr>
        <w:pStyle w:val="AxureHeading3"/>
        <w:keepNext/>
      </w:pPr>
      <w:r>
        <w:lastRenderedPageBreak/>
        <w:t>Settings</w:t>
      </w:r>
    </w:p>
    <w:p w:rsidR="00ED13D7" w:rsidRDefault="008010FF">
      <w:pPr>
        <w:pStyle w:val="AxureHeading4"/>
        <w:keepNext/>
      </w:pPr>
      <w:r>
        <w:t>State 1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952500" cy="762000"/>
            <wp:effectExtent l="0" t="0" r="0" b="0"/>
            <wp:docPr id="34" name="AXU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4"/>
        <w:keepNext/>
      </w:pPr>
      <w:r>
        <w:t>State 2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952500" cy="762000"/>
            <wp:effectExtent l="0" t="0" r="0" b="0"/>
            <wp:docPr id="35" name="AXU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DropdownOptions</w:t>
      </w:r>
    </w:p>
    <w:p w:rsidR="00ED13D7" w:rsidRDefault="008010FF">
      <w:pPr>
        <w:pStyle w:val="AxureHeading4"/>
        <w:keepNext/>
      </w:pPr>
      <w:r>
        <w:t>State1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952500" cy="2286000"/>
            <wp:effectExtent l="0" t="0" r="0" b="0"/>
            <wp:docPr id="36" name="AXU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4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3915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</w:t>
            </w:r>
            <w:r w:rsidR="00E908E6">
              <w:t>Main page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Page Setup in Popup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http://www.dictionary.com/ in Popup Window</w:t>
            </w:r>
          </w:p>
        </w:tc>
      </w:tr>
    </w:tbl>
    <w:p w:rsidR="00ED13D7" w:rsidRDefault="008010FF">
      <w:pPr>
        <w:pStyle w:val="AxureHeading3"/>
        <w:keepNext/>
      </w:pPr>
      <w:r>
        <w:lastRenderedPageBreak/>
        <w:t>Hints</w:t>
      </w:r>
    </w:p>
    <w:p w:rsidR="00ED13D7" w:rsidRDefault="008010FF">
      <w:pPr>
        <w:pStyle w:val="AxureHeading4"/>
        <w:keepNext/>
      </w:pPr>
      <w:r>
        <w:t>State1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952500" cy="762000"/>
            <wp:effectExtent l="0" t="0" r="0" b="0"/>
            <wp:docPr id="37" name="AXU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4"/>
        <w:keepNext/>
      </w:pPr>
      <w:r>
        <w:t>State2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952500" cy="762000"/>
            <wp:effectExtent l="0" t="0" r="0" b="0"/>
            <wp:docPr id="38" name="AXU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lastRenderedPageBreak/>
        <w:t>Hintsdropdown</w:t>
      </w:r>
    </w:p>
    <w:p w:rsidR="00ED13D7" w:rsidRDefault="008010FF">
      <w:pPr>
        <w:pStyle w:val="AxureHeading4"/>
        <w:keepNext/>
      </w:pPr>
      <w:r>
        <w:t>State1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953000"/>
            <wp:effectExtent l="0" t="0" r="0" b="0"/>
            <wp:docPr id="39" name="AXU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2"/>
        <w:keepNext/>
      </w:pPr>
      <w:r>
        <w:br w:type="page"/>
      </w:r>
      <w:r>
        <w:lastRenderedPageBreak/>
        <w:t>Copy of Game panel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400550"/>
            <wp:effectExtent l="0" t="0" r="0" b="0"/>
            <wp:docPr id="40" name="AXU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212"/>
        <w:gridCol w:w="4894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Settings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Toggle DropdownOptions push/pull widgets below elastic 500ms</w:t>
            </w:r>
            <w:r>
              <w:br/>
              <w:t xml:space="preserve">    Set Settings to Next wrap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Hints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Toggle Hintsdropdown fade 500 ms</w:t>
            </w:r>
            <w:r>
              <w:br/>
              <w:t xml:space="preserve">    Set Hints to Next wrap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Hintsdropdown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OnLoad:</w:t>
            </w:r>
            <w:r>
              <w:br/>
              <w:t xml:space="preserve">  Case 1:</w:t>
            </w:r>
            <w:r>
              <w:br/>
              <w:t xml:space="preserve">    Scroll to (Shape) (y only) bounce 500ms</w:t>
            </w:r>
          </w:p>
        </w:tc>
      </w:tr>
    </w:tbl>
    <w:p w:rsidR="00ED13D7" w:rsidRDefault="008010FF">
      <w:pPr>
        <w:pStyle w:val="AxureHeading3"/>
        <w:keepNext/>
      </w:pPr>
      <w:r>
        <w:lastRenderedPageBreak/>
        <w:t>Settings</w:t>
      </w:r>
    </w:p>
    <w:p w:rsidR="00ED13D7" w:rsidRDefault="008010FF">
      <w:pPr>
        <w:pStyle w:val="AxureHeading4"/>
        <w:keepNext/>
      </w:pPr>
      <w:r>
        <w:t>State 1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952500" cy="762000"/>
            <wp:effectExtent l="0" t="0" r="0" b="0"/>
            <wp:docPr id="41" name="AXU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4"/>
        <w:keepNext/>
      </w:pPr>
      <w:r>
        <w:t>State 2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952500" cy="762000"/>
            <wp:effectExtent l="0" t="0" r="0" b="0"/>
            <wp:docPr id="42" name="AXU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DropdownOptions</w:t>
      </w:r>
    </w:p>
    <w:p w:rsidR="00ED13D7" w:rsidRDefault="008010FF">
      <w:pPr>
        <w:pStyle w:val="AxureHeading4"/>
        <w:keepNext/>
      </w:pPr>
      <w:r>
        <w:t>State1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952500" cy="2286000"/>
            <wp:effectExtent l="0" t="0" r="0" b="0"/>
            <wp:docPr id="43" name="AXU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4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3915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Link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Page Setup in Popup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http://www.dictionary.com/ in Popup Window</w:t>
            </w:r>
          </w:p>
        </w:tc>
      </w:tr>
    </w:tbl>
    <w:p w:rsidR="00ED13D7" w:rsidRDefault="008010FF">
      <w:pPr>
        <w:pStyle w:val="AxureHeading3"/>
        <w:keepNext/>
      </w:pPr>
      <w:r>
        <w:lastRenderedPageBreak/>
        <w:t>Hints</w:t>
      </w:r>
    </w:p>
    <w:p w:rsidR="00ED13D7" w:rsidRDefault="008010FF">
      <w:pPr>
        <w:pStyle w:val="AxureHeading4"/>
        <w:keepNext/>
      </w:pPr>
      <w:r>
        <w:t>State1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952500" cy="762000"/>
            <wp:effectExtent l="0" t="0" r="0" b="0"/>
            <wp:docPr id="44" name="AXU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4"/>
        <w:keepNext/>
      </w:pPr>
      <w:r>
        <w:t>State2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952500" cy="762000"/>
            <wp:effectExtent l="0" t="0" r="0" b="0"/>
            <wp:docPr id="45" name="AXU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lastRenderedPageBreak/>
        <w:t>Hintsdropdown</w:t>
      </w:r>
    </w:p>
    <w:p w:rsidR="00ED13D7" w:rsidRDefault="008010FF">
      <w:pPr>
        <w:pStyle w:val="AxureHeading4"/>
        <w:keepNext/>
      </w:pPr>
      <w:r>
        <w:t>State1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953000"/>
            <wp:effectExtent l="0" t="0" r="0" b="0"/>
            <wp:docPr id="46" name="AXU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2"/>
        <w:keepNext/>
      </w:pPr>
      <w:r>
        <w:br w:type="page"/>
      </w:r>
      <w:r>
        <w:lastRenderedPageBreak/>
        <w:t>Pre Game Panel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62450"/>
            <wp:effectExtent l="0" t="0" r="0" b="0"/>
            <wp:docPr id="47" name="AXU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6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Houses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Sound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476250" cy="4286250"/>
            <wp:effectExtent l="0" t="0" r="0" b="0"/>
            <wp:docPr id="48" name="AXU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2"/>
        <w:keepNext/>
      </w:pPr>
      <w:r>
        <w:br w:type="page"/>
      </w:r>
      <w:r>
        <w:lastRenderedPageBreak/>
        <w:t>Dashboard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14825"/>
            <wp:effectExtent l="0" t="0" r="0" b="0"/>
            <wp:docPr id="49" name="AXU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3213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Shopping Page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Theories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Main Home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Home in Current Window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Chat in Current Window</w:t>
            </w:r>
          </w:p>
        </w:tc>
      </w:tr>
      <w:tr w:rsidR="00ED13D7" w:rsidTr="00ED13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Show (Dynamic Panel)</w:t>
            </w:r>
          </w:p>
        </w:tc>
      </w:tr>
    </w:tbl>
    <w:p w:rsidR="00ED13D7" w:rsidRDefault="008010FF">
      <w:pPr>
        <w:pStyle w:val="AxureHeading3"/>
        <w:keepNext/>
      </w:pPr>
      <w:r>
        <w:lastRenderedPageBreak/>
        <w:t>Unnamed</w:t>
      </w:r>
    </w:p>
    <w:p w:rsidR="00ED13D7" w:rsidRDefault="008010FF">
      <w:pPr>
        <w:pStyle w:val="AxureHeading4"/>
        <w:keepNext/>
      </w:pPr>
      <w:r>
        <w:t>State1</w:t>
      </w:r>
    </w:p>
    <w:p w:rsidR="00ED13D7" w:rsidRDefault="008010FF">
      <w:pPr>
        <w:pStyle w:val="AxureHeading4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3619500" cy="3114675"/>
            <wp:effectExtent l="0" t="0" r="0" b="0"/>
            <wp:docPr id="50" name="AXU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2"/>
        <w:keepNext/>
      </w:pPr>
      <w:r>
        <w:br w:type="page"/>
      </w:r>
      <w:r>
        <w:lastRenderedPageBreak/>
        <w:t>Winning Pop Up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14825"/>
            <wp:effectExtent l="0" t="0" r="0" b="0"/>
            <wp:docPr id="51" name="AXU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661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Houses in Current Window</w:t>
            </w:r>
          </w:p>
        </w:tc>
      </w:tr>
    </w:tbl>
    <w:p w:rsidR="00ED13D7" w:rsidRDefault="008010FF">
      <w:pPr>
        <w:pStyle w:val="AxureHeading2"/>
        <w:keepNext/>
      </w:pPr>
      <w:r>
        <w:br w:type="page"/>
      </w:r>
      <w:r>
        <w:lastRenderedPageBreak/>
        <w:t>Subcription</w:t>
      </w:r>
    </w:p>
    <w:p w:rsidR="00ED13D7" w:rsidRDefault="008010FF">
      <w:pPr>
        <w:pStyle w:val="AxureHeading3"/>
        <w:keepNext/>
      </w:pPr>
      <w:r>
        <w:t>User Interface</w:t>
      </w:r>
    </w:p>
    <w:p w:rsidR="00ED13D7" w:rsidRDefault="008010FF">
      <w:pPr>
        <w:pStyle w:val="AxureImageParagraph"/>
      </w:pPr>
      <w:r>
        <w:rPr>
          <w:noProof/>
        </w:rPr>
        <w:drawing>
          <wp:inline distT="0" distB="0" distL="0" distR="0">
            <wp:extent cx="6858000" cy="4314825"/>
            <wp:effectExtent l="0" t="0" r="0" b="0"/>
            <wp:docPr id="52" name="AXU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D7" w:rsidRDefault="008010FF">
      <w:pPr>
        <w:pStyle w:val="AxureHeading3"/>
        <w:keepNext/>
      </w:pPr>
      <w: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571"/>
        <w:gridCol w:w="4902"/>
      </w:tblGrid>
      <w:tr w:rsidR="00ED13D7" w:rsidTr="00ED1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ED13D7" w:rsidRDefault="008010FF">
            <w:pPr>
              <w:pStyle w:val="AxureTableHeaderText"/>
            </w:pPr>
            <w:r>
              <w:t>Interactions</w:t>
            </w:r>
          </w:p>
        </w:tc>
      </w:tr>
      <w:tr w:rsidR="00ED13D7" w:rsidTr="00ED13D7"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ED13D7" w:rsidRDefault="00ED13D7">
            <w:pPr>
              <w:pStyle w:val="AxureTableNormalText"/>
            </w:pPr>
          </w:p>
        </w:tc>
        <w:tc>
          <w:tcPr>
            <w:tcW w:w="0" w:type="auto"/>
          </w:tcPr>
          <w:p w:rsidR="00ED13D7" w:rsidRDefault="008010FF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value of FirstNameValu equal to text on First name field, and</w:t>
            </w:r>
            <w:r>
              <w:br/>
              <w:t xml:space="preserve"> value of LastNameValue equal to text on LAst name field, and</w:t>
            </w:r>
            <w:r>
              <w:br/>
            </w:r>
            <w:r>
              <w:t xml:space="preserve"> value of EmailValue equal to text on email field</w:t>
            </w:r>
          </w:p>
        </w:tc>
      </w:tr>
    </w:tbl>
    <w:p w:rsidR="00ED13D7" w:rsidRDefault="00ED13D7">
      <w:pPr>
        <w:sectPr w:rsidR="00ED13D7">
          <w:type w:val="continuous"/>
          <w:pgSz w:w="12240" w:h="15840"/>
          <w:pgMar w:top="720" w:right="720" w:bottom="720" w:left="720" w:header="720" w:footer="432" w:gutter="0"/>
          <w:cols w:space="720"/>
        </w:sectPr>
      </w:pPr>
    </w:p>
    <w:p w:rsidR="008010FF" w:rsidRDefault="008010FF"/>
    <w:sectPr w:rsidR="008010FF" w:rsidSect="004F3FB3">
      <w:headerReference w:type="default" r:id="rId57"/>
      <w:footerReference w:type="default" r:id="rId58"/>
      <w:type w:val="continuous"/>
      <w:pgSz w:w="12240" w:h="15840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10FF" w:rsidRDefault="008010FF" w:rsidP="00093BE1">
      <w:pPr>
        <w:spacing w:before="0" w:after="0"/>
      </w:pPr>
      <w:r>
        <w:separator/>
      </w:r>
    </w:p>
  </w:endnote>
  <w:endnote w:type="continuationSeparator" w:id="0">
    <w:p w:rsidR="008010FF" w:rsidRDefault="008010FF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DC77E3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20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10FF" w:rsidRDefault="008010FF" w:rsidP="00093BE1">
      <w:pPr>
        <w:spacing w:before="0" w:after="0"/>
      </w:pPr>
      <w:r>
        <w:separator/>
      </w:r>
    </w:p>
  </w:footnote>
  <w:footnote w:type="continuationSeparator" w:id="0">
    <w:p w:rsidR="008010FF" w:rsidRDefault="008010FF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E908E6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Talk of Thrones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1593278808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E908E6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Talk of Thrones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 w15:restartNumberingAfterBreak="0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 w15:restartNumberingAfterBreak="0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 w15:restartNumberingAfterBreak="0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 w15:restartNumberingAfterBreak="0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41A63926"/>
    <w:multiLevelType w:val="multilevel"/>
    <w:tmpl w:val="37C639E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261644B"/>
    <w:multiLevelType w:val="multilevel"/>
    <w:tmpl w:val="A864B5E2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3" w15:restartNumberingAfterBreak="0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2"/>
  </w:num>
  <w:num w:numId="5">
    <w:abstractNumId w:val="2"/>
  </w:num>
  <w:num w:numId="6">
    <w:abstractNumId w:val="5"/>
  </w:num>
  <w:num w:numId="7">
    <w:abstractNumId w:val="9"/>
  </w:num>
  <w:num w:numId="8">
    <w:abstractNumId w:val="13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64644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010FF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C77E3"/>
    <w:rsid w:val="00DF707E"/>
    <w:rsid w:val="00E11AC0"/>
    <w:rsid w:val="00E34BE2"/>
    <w:rsid w:val="00E835B7"/>
    <w:rsid w:val="00E908E6"/>
    <w:rsid w:val="00ED13D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36473A8"/>
  <w15:docId w15:val="{71FC89A7-F379-44F8-BEBE-3AC8C1BBC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basedOn w:val="TableNormal"/>
    <w:rsid w:val="00D900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eader" Target="header2.xml"/><Relationship Id="rId61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CF61F4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is to demonstrate the logic and the technicality behind the prototype. This document is an optional submission.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8B21D5-13E2-4243-8658-D7F67BC0E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</Template>
  <TotalTime>0</TotalTime>
  <Pages>49</Pages>
  <Words>1785</Words>
  <Characters>10176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Talk of Thrones</vt:lpstr>
    </vt:vector>
  </TitlesOfParts>
  <Company>Axure</Company>
  <LinksUpToDate>false</LinksUpToDate>
  <CharactersWithSpaces>11938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Talk of Thrones</dc:title>
  <dc:subject>Axure Prototype Documentation</dc:subject>
  <dc:creator>Aakash Ramesh | Abishek Shrivastava | Kartikeya Mehta | Nikhil Nair | Udit Khanna</dc:creator>
  <cp:lastModifiedBy>Aakash</cp:lastModifiedBy>
  <cp:revision>2</cp:revision>
  <cp:lastPrinted>2010-09-03T00:33:00Z</cp:lastPrinted>
  <dcterms:created xsi:type="dcterms:W3CDTF">2016-12-07T00:46:00Z</dcterms:created>
  <dcterms:modified xsi:type="dcterms:W3CDTF">2016-12-07T00:46:00Z</dcterms:modified>
</cp:coreProperties>
</file>